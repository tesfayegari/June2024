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57F7" w14:textId="77777777" w:rsidR="00445DD9" w:rsidRDefault="00445DD9" w:rsidP="00BE4410">
      <w:pPr>
        <w:pStyle w:val="ContactInfo"/>
        <w:jc w:val="left"/>
      </w:pPr>
    </w:p>
    <w:p w14:paraId="3BE381C9" w14:textId="77777777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1634E210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21F6DACE" w14:textId="77777777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DA24DECE9CA4440EB9D2D6B21BF060DC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4513F648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05D12F65" w14:textId="77777777" w:rsidR="002A2D37" w:rsidRDefault="002A2D37" w:rsidP="00CD21D4"/>
        </w:tc>
      </w:tr>
      <w:tr w:rsidR="004C213B" w14:paraId="7E28BE20" w14:textId="77777777" w:rsidTr="00156A3A">
        <w:trPr>
          <w:trHeight w:val="1999"/>
        </w:trPr>
        <w:tc>
          <w:tcPr>
            <w:tcW w:w="6295" w:type="dxa"/>
          </w:tcPr>
          <w:p w14:paraId="29DBF1AA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A733F859289F4B659BCC6559D59F5C8D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75D2C180" w14:textId="7EED9976" w:rsidR="00C72F49" w:rsidRDefault="00000000" w:rsidP="00C72F49">
            <w:sdt>
              <w:sdtPr>
                <w:id w:val="1188487412"/>
                <w:placeholder>
                  <w:docPart w:val="3EA98EE5D6D84BBDB7A3576AD599980F"/>
                </w:placeholder>
                <w15:appearance w15:val="hidden"/>
              </w:sdtPr>
              <w:sdtContent>
                <w:sdt>
                  <w:sdtPr>
                    <w:alias w:val="Date"/>
                    <w:tag w:val="Date"/>
                    <w:id w:val="1232279809"/>
                    <w:placeholder>
                      <w:docPart w:val="DefaultPlaceholder_-1854013440"/>
                    </w:placeholder>
                    <w:text/>
                  </w:sdtPr>
                  <w:sdtContent>
                    <w:r w:rsidR="00B60148">
                      <w:t>7/26/2024</w:t>
                    </w:r>
                  </w:sdtContent>
                </w:sdt>
              </w:sdtContent>
            </w:sdt>
            <w:r w:rsidR="00156A3A">
              <w:t xml:space="preserve"> </w:t>
            </w:r>
          </w:p>
          <w:p w14:paraId="315634ED" w14:textId="77777777" w:rsidR="00C72F49" w:rsidRDefault="00C72F49" w:rsidP="00C72F49"/>
          <w:p w14:paraId="53393174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E1C38A7EE1AA41D38BF543292F4D0B8B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542B024F" w14:textId="4D2DE91D" w:rsidR="00C72F49" w:rsidRDefault="00000000" w:rsidP="00C72F49">
            <w:sdt>
              <w:sdtPr>
                <w:id w:val="-1580285944"/>
                <w:placeholder>
                  <w:docPart w:val="9F4481FF4DC7450299999017840108A5"/>
                </w:placeholder>
                <w15:appearance w15:val="hidden"/>
              </w:sdtPr>
              <w:sdtContent>
                <w:sdt>
                  <w:sdtPr>
                    <w:alias w:val="OrderNumber"/>
                    <w:tag w:val="OrderNumber"/>
                    <w:id w:val="1409425950"/>
                    <w:placeholder>
                      <w:docPart w:val="DefaultPlaceholder_-1854013440"/>
                    </w:placeholder>
                    <w:text/>
                  </w:sdtPr>
                  <w:sdtContent>
                    <w:r w:rsidR="00B60148">
                      <w:t>ORD4568754</w:t>
                    </w:r>
                  </w:sdtContent>
                </w:sdt>
              </w:sdtContent>
            </w:sdt>
            <w:r w:rsidR="00156A3A">
              <w:t xml:space="preserve"> </w:t>
            </w:r>
          </w:p>
          <w:p w14:paraId="1104825E" w14:textId="77777777" w:rsidR="00C72F49" w:rsidRDefault="00C72F49" w:rsidP="00C72F49"/>
          <w:p w14:paraId="750A18AD" w14:textId="77777777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7B9716F59BF14B7494241F6BB2C57974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1F619E75" w14:textId="30F6F330" w:rsidR="004C213B" w:rsidRPr="00156A3A" w:rsidRDefault="00E24C82" w:rsidP="00156A3A">
            <w:sdt>
              <w:sdtPr>
                <w:alias w:val="CustomerNumber"/>
                <w:tag w:val="CustomerNumber"/>
                <w:id w:val="-877383333"/>
                <w:placeholder>
                  <w:docPart w:val="DefaultPlaceholder_-1854013440"/>
                </w:placeholder>
                <w:text/>
              </w:sdtPr>
              <w:sdtContent>
                <w:r w:rsidR="00B60148">
                  <w:t>99</w:t>
                </w:r>
              </w:sdtContent>
            </w:sdt>
          </w:p>
        </w:tc>
        <w:tc>
          <w:tcPr>
            <w:tcW w:w="630" w:type="dxa"/>
          </w:tcPr>
          <w:p w14:paraId="7F08C0D9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C59297B9981145D2A6ABC2D505BF5170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0DDB3694" w14:textId="4AD05864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845F74ED0B844D2DA4B3D1337C7663B8"/>
                </w:placeholder>
                <w15:appearance w15:val="hidden"/>
              </w:sdtPr>
              <w:sdtContent>
                <w:sdt>
                  <w:sdtPr>
                    <w:alias w:val="FullName"/>
                    <w:tag w:val="FullName"/>
                    <w:id w:val="939565335"/>
                    <w:placeholder>
                      <w:docPart w:val="DefaultPlaceholder_-1854013440"/>
                    </w:placeholder>
                    <w:text/>
                  </w:sdtPr>
                  <w:sdtContent>
                    <w:r w:rsidR="00B60148">
                      <w:t>Tesfaye Gari</w:t>
                    </w:r>
                  </w:sdtContent>
                </w:sdt>
              </w:sdtContent>
            </w:sdt>
            <w:r w:rsidR="00156A3A">
              <w:t xml:space="preserve"> </w:t>
            </w:r>
          </w:p>
          <w:p w14:paraId="2DC9750D" w14:textId="4D81B560" w:rsidR="002A2D37" w:rsidRPr="002A2D37" w:rsidRDefault="00000000" w:rsidP="00156A3A">
            <w:pPr>
              <w:pStyle w:val="Right-alignedtext"/>
            </w:pPr>
            <w:sdt>
              <w:sdtPr>
                <w:id w:val="-1895343064"/>
                <w:placeholder>
                  <w:docPart w:val="3ED99962266748DDA9FBD414C392BD9C"/>
                </w:placeholder>
                <w15:appearance w15:val="hidden"/>
              </w:sdtPr>
              <w:sdtContent>
                <w:sdt>
                  <w:sdtPr>
                    <w:alias w:val="PhoneNumber"/>
                    <w:tag w:val="PhoneNumber"/>
                    <w:id w:val="-323129621"/>
                    <w:placeholder>
                      <w:docPart w:val="DefaultPlaceholder_-1854013440"/>
                    </w:placeholder>
                    <w:text/>
                  </w:sdtPr>
                  <w:sdtContent>
                    <w:r w:rsidR="00B60148">
                      <w:t>254-365-2545</w:t>
                    </w:r>
                  </w:sdtContent>
                </w:sdt>
              </w:sdtContent>
            </w:sdt>
            <w:r w:rsidR="00156A3A">
              <w:t xml:space="preserve"> </w:t>
            </w:r>
          </w:p>
          <w:p w14:paraId="249C50C9" w14:textId="371FFC5B" w:rsidR="002A2D37" w:rsidRPr="002A2D37" w:rsidRDefault="00000000" w:rsidP="00156A3A">
            <w:pPr>
              <w:pStyle w:val="Right-alignedtext"/>
            </w:pPr>
            <w:sdt>
              <w:sdtPr>
                <w:id w:val="79727023"/>
                <w:placeholder>
                  <w:docPart w:val="D89D14CB4BEB48D480D8C5EB07553A34"/>
                </w:placeholder>
                <w15:appearance w15:val="hidden"/>
              </w:sdtPr>
              <w:sdtContent>
                <w:sdt>
                  <w:sdtPr>
                    <w:alias w:val="Email"/>
                    <w:tag w:val="Email"/>
                    <w:id w:val="-1355107343"/>
                    <w:placeholder>
                      <w:docPart w:val="DefaultPlaceholder_-1854013440"/>
                    </w:placeholder>
                    <w:text/>
                  </w:sdtPr>
                  <w:sdtContent>
                    <w:r w:rsidR="00B60148">
                      <w:t>test@email.com</w:t>
                    </w:r>
                  </w:sdtContent>
                </w:sdt>
              </w:sdtContent>
            </w:sdt>
            <w:r w:rsidR="00156A3A">
              <w:t xml:space="preserve"> </w:t>
            </w:r>
          </w:p>
          <w:p w14:paraId="2E148C3C" w14:textId="1BF021D4" w:rsidR="002A2D37" w:rsidRDefault="002A2D37" w:rsidP="00156A3A">
            <w:pPr>
              <w:pStyle w:val="Right-alignedtext"/>
            </w:pPr>
          </w:p>
          <w:p w14:paraId="6554B821" w14:textId="77777777" w:rsidR="004C213B" w:rsidRDefault="004C213B" w:rsidP="00156A3A">
            <w:pPr>
              <w:pStyle w:val="Right-alignedtext"/>
            </w:pPr>
          </w:p>
        </w:tc>
      </w:tr>
      <w:tr w:rsidR="002A2D37" w14:paraId="7667E206" w14:textId="77777777" w:rsidTr="00156A3A">
        <w:trPr>
          <w:trHeight w:val="343"/>
        </w:trPr>
        <w:tc>
          <w:tcPr>
            <w:tcW w:w="10075" w:type="dxa"/>
            <w:gridSpan w:val="3"/>
          </w:tcPr>
          <w:p w14:paraId="7C12C04A" w14:textId="77777777" w:rsidR="002A2D37" w:rsidRDefault="002A2D37" w:rsidP="00CD21D4">
            <w:pPr>
              <w:pStyle w:val="Heading1"/>
            </w:pPr>
          </w:p>
        </w:tc>
      </w:tr>
    </w:tbl>
    <w:p w14:paraId="0A56E5DC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62039A38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42BCEF21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1E095621D2FF440081A61265B2C4DDAF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652EA665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8853C6F74E7446A9A3BEF2FCC5DEEB15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49B24FA0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F82C84A800274C57A40410E1114A271F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58A58C48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55227BD64A5F46EB8E6B9B6F9241B492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66BA3168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F403E0B" w14:textId="77777777" w:rsidR="00856EDE" w:rsidRDefault="00000000" w:rsidP="00877C07">
            <w:sdt>
              <w:sdtPr>
                <w:id w:val="-165714137"/>
                <w:placeholder>
                  <w:docPart w:val="1BB68FF0F3D94BF49C4C0E329AFA769D"/>
                </w:placeholder>
                <w:showingPlcHdr/>
                <w15:appearance w15:val="hidden"/>
              </w:sdtPr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1E9914D3" w14:textId="77777777" w:rsidR="00856EDE" w:rsidRDefault="00000000" w:rsidP="00877C07">
            <w:sdt>
              <w:sdtPr>
                <w:id w:val="67930083"/>
                <w:placeholder>
                  <w:docPart w:val="19E964884245476A8EC329790D81A947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1C09A8C" w14:textId="77777777" w:rsidR="00856EDE" w:rsidRDefault="00000000" w:rsidP="00877C07">
            <w:sdt>
              <w:sdtPr>
                <w:id w:val="-1816792014"/>
                <w:placeholder>
                  <w:docPart w:val="8DD960B1563447E79F8F0CE6E638AE7A"/>
                </w:placeholder>
                <w:temporary/>
                <w:showingPlcHdr/>
                <w15:appearance w15:val="hidden"/>
              </w:sdtPr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4F5DA09" w14:textId="77777777" w:rsidR="00856EDE" w:rsidRDefault="00000000" w:rsidP="00877C07">
            <w:sdt>
              <w:sdtPr>
                <w:id w:val="2117487096"/>
                <w:placeholder>
                  <w:docPart w:val="F24C00CB9A1948B98D9A4C2A8AD9D0BA"/>
                </w:placeholder>
                <w:showingPlcHdr/>
                <w15:appearance w15:val="hidden"/>
              </w:sdtPr>
              <w:sdtContent>
                <w:r w:rsidR="00156A3A" w:rsidRP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14:paraId="10064E15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1437"/>
        <w:gridCol w:w="1438"/>
      </w:tblGrid>
      <w:tr w:rsidR="00C33838" w14:paraId="3FCBBD68" w14:textId="77777777" w:rsidTr="009F59F3">
        <w:trPr>
          <w:trHeight w:val="397"/>
        </w:trPr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3932E93D" w14:textId="5D9511A8" w:rsidR="00C33838" w:rsidRDefault="00C33838" w:rsidP="002D2C31">
            <w:pPr>
              <w:pStyle w:val="Heading1"/>
            </w:pPr>
            <w:r>
              <w:t xml:space="preserve">Product Name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712AA1F3" w14:textId="77777777" w:rsidR="00C33838" w:rsidRDefault="00C33838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154822C7B6B64E99B45086CA116D352B"/>
                </w:placeholder>
                <w:temporary/>
                <w:showingPlcHdr/>
                <w15:appearance w15:val="hidden"/>
              </w:sdtPr>
              <w:sdtContent>
                <w:r>
                  <w:t>Unit Price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0B93CA7C" w14:textId="77777777" w:rsidR="00C33838" w:rsidRDefault="00C33838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4EF68A59BFAB46F9BB81C3F3CF8C00F7"/>
                </w:placeholder>
                <w:temporary/>
                <w:showingPlcHdr/>
                <w15:appearance w15:val="hidden"/>
              </w:sdtPr>
              <w:sdtContent>
                <w:r>
                  <w:t>Line Total</w:t>
                </w:r>
              </w:sdtContent>
            </w:sdt>
            <w:r>
              <w:t xml:space="preserve"> </w:t>
            </w:r>
          </w:p>
        </w:tc>
      </w:tr>
      <w:sdt>
        <w:sdtPr>
          <w:alias w:val="Products"/>
          <w:tag w:val="Products"/>
          <w:id w:val="419219319"/>
          <w15:repeatingSection/>
        </w:sdtPr>
        <w:sdtContent>
          <w:sdt>
            <w:sdtPr>
              <w:id w:val="1791550904"/>
              <w:placeholder>
                <w:docPart w:val="DefaultPlaceholder_-1854013435"/>
              </w:placeholder>
              <w15:repeatingSectionItem/>
            </w:sdtPr>
            <w:sdtContent>
              <w:tr w:rsidR="00C33838" w14:paraId="2FE1177C" w14:textId="77777777" w:rsidTr="009F59F3">
                <w:trPr>
                  <w:trHeight w:val="397"/>
                </w:trPr>
                <w:tc>
                  <w:tcPr>
                    <w:tcW w:w="6120" w:type="dxa"/>
                    <w:tcBorders>
                      <w:top w:val="single" w:sz="4" w:space="0" w:color="83B29B" w:themeColor="accent1"/>
                      <w:left w:val="single" w:sz="4" w:space="0" w:color="83B29B" w:themeColor="accent1"/>
                      <w:bottom w:val="single" w:sz="4" w:space="0" w:color="83B29B" w:themeColor="accent1"/>
                      <w:right w:val="single" w:sz="4" w:space="0" w:color="83B29B" w:themeColor="accent1"/>
                    </w:tcBorders>
                    <w:vAlign w:val="center"/>
                  </w:tcPr>
                  <w:p w14:paraId="2EEC9A89" w14:textId="7120A59C" w:rsidR="00C33838" w:rsidRDefault="00C33838" w:rsidP="002D2C31">
                    <w:sdt>
                      <w:sdtPr>
                        <w:id w:val="-16013733"/>
                        <w:placeholder>
                          <w:docPart w:val="A9144EBBD60F48888708D7B9BADBAA02"/>
                        </w:placeholder>
                        <w15:appearance w15:val="hidden"/>
                      </w:sdtPr>
                      <w:sdtContent>
                        <w:sdt>
                          <w:sdtPr>
                            <w:alias w:val="ProductName"/>
                            <w:tag w:val="ProductName"/>
                            <w:id w:val="-294290711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 w:rsidR="00B60148">
                              <w:t>Laptop</w:t>
                            </w:r>
                          </w:sdtContent>
                        </w:sdt>
                      </w:sdtContent>
                    </w:sdt>
                    <w:r>
                      <w:t xml:space="preserve"> </w:t>
                    </w:r>
                  </w:p>
                </w:tc>
                <w:tc>
                  <w:tcPr>
                    <w:tcW w:w="1437" w:type="dxa"/>
                    <w:tcBorders>
                      <w:top w:val="single" w:sz="4" w:space="0" w:color="83B29B" w:themeColor="accent1"/>
                      <w:left w:val="single" w:sz="4" w:space="0" w:color="83B29B" w:themeColor="accent1"/>
                      <w:bottom w:val="single" w:sz="4" w:space="0" w:color="83B29B" w:themeColor="accent1"/>
                      <w:right w:val="single" w:sz="4" w:space="0" w:color="83B29B" w:themeColor="accent1"/>
                    </w:tcBorders>
                    <w:vAlign w:val="center"/>
                  </w:tcPr>
                  <w:p w14:paraId="45F13350" w14:textId="1A6D8559" w:rsidR="00C33838" w:rsidRDefault="00C33838" w:rsidP="00BE4410">
                    <w:pPr>
                      <w:jc w:val="right"/>
                    </w:pPr>
                    <w:sdt>
                      <w:sdtPr>
                        <w:id w:val="-101037793"/>
                        <w:placeholder>
                          <w:docPart w:val="305E2BC11EBF445F8E83D7ADD687056E"/>
                        </w:placeholder>
                        <w15:appearance w15:val="hidden"/>
                      </w:sdtPr>
                      <w:sdtContent>
                        <w:sdt>
                          <w:sdtPr>
                            <w:alias w:val="UnitPrice"/>
                            <w:tag w:val="UnitPrice"/>
                            <w:id w:val="2033301014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 w:rsidR="00B60148">
                              <w:t>200.00</w:t>
                            </w:r>
                          </w:sdtContent>
                        </w:sdt>
                      </w:sdtContent>
                    </w:sdt>
                    <w:r>
                      <w:t xml:space="preserve"> </w:t>
                    </w:r>
                  </w:p>
                </w:tc>
                <w:tc>
                  <w:tcPr>
                    <w:tcW w:w="1438" w:type="dxa"/>
                    <w:tcBorders>
                      <w:top w:val="single" w:sz="4" w:space="0" w:color="83B29B" w:themeColor="accent1"/>
                      <w:left w:val="single" w:sz="4" w:space="0" w:color="83B29B" w:themeColor="accent1"/>
                      <w:bottom w:val="single" w:sz="4" w:space="0" w:color="83B29B" w:themeColor="accent1"/>
                      <w:right w:val="single" w:sz="4" w:space="0" w:color="83B29B" w:themeColor="accent1"/>
                    </w:tcBorders>
                    <w:vAlign w:val="center"/>
                  </w:tcPr>
                  <w:p w14:paraId="514A7115" w14:textId="1CEAA74B" w:rsidR="00C33838" w:rsidRDefault="00C33838" w:rsidP="00BE4410">
                    <w:pPr>
                      <w:jc w:val="right"/>
                    </w:pPr>
                    <w:sdt>
                      <w:sdtPr>
                        <w:id w:val="-1090931575"/>
                        <w:placeholder>
                          <w:docPart w:val="77B5BB1ECC4345E5BA926C90E614F913"/>
                        </w:placeholder>
                        <w15:appearance w15:val="hidden"/>
                      </w:sdtPr>
                      <w:sdtContent>
                        <w:sdt>
                          <w:sdtPr>
                            <w:alias w:val="LineTotal"/>
                            <w:tag w:val="LineTotal"/>
                            <w:id w:val="-768920622"/>
                            <w:placeholder>
                              <w:docPart w:val="DefaultPlaceholder_-1854013440"/>
                            </w:placeholder>
                            <w:text/>
                          </w:sdtPr>
                          <w:sdtContent>
                            <w:r w:rsidR="00B60148">
                              <w:t>200.00</w:t>
                            </w:r>
                          </w:sdtContent>
                        </w:sdt>
                      </w:sdtContent>
                    </w:sdt>
                    <w:r>
                      <w:t xml:space="preserve"> </w:t>
                    </w:r>
                  </w:p>
                </w:tc>
              </w:tr>
            </w:sdtContent>
          </w:sdt>
        </w:sdtContent>
      </w:sdt>
      <w:tr w:rsidR="00C33838" w14:paraId="5D0FE8D8" w14:textId="77777777" w:rsidTr="00BE4410">
        <w:trPr>
          <w:trHeight w:val="397"/>
        </w:trPr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978F89" w14:textId="77777777" w:rsidR="00C33838" w:rsidRDefault="00C33838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06A7CA0" w14:textId="77777777" w:rsidR="00C33838" w:rsidRDefault="00C33838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3BB15D" w14:textId="77777777" w:rsidR="00C33838" w:rsidRDefault="00C33838" w:rsidP="00BE4410">
            <w:pPr>
              <w:jc w:val="right"/>
            </w:pPr>
          </w:p>
        </w:tc>
      </w:tr>
      <w:tr w:rsidR="00C33838" w14:paraId="45A40289" w14:textId="77777777" w:rsidTr="00BE4410">
        <w:trPr>
          <w:trHeight w:val="397"/>
        </w:trPr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1934F17E" w14:textId="77777777" w:rsidR="00C33838" w:rsidRDefault="00C33838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F212EFD" w14:textId="77777777" w:rsidR="00C33838" w:rsidRDefault="00C33838" w:rsidP="005E0721">
            <w:pPr>
              <w:pStyle w:val="Heading1"/>
            </w:pPr>
            <w:sdt>
              <w:sdtPr>
                <w:id w:val="-1007976488"/>
                <w:placeholder>
                  <w:docPart w:val="36B005588D344539B82066A2DEE6F3AE"/>
                </w:placeholder>
                <w:temporary/>
                <w:showingPlcHdr/>
                <w15:appearance w15:val="hidden"/>
              </w:sdtPr>
              <w:sdtContent>
                <w:r>
                  <w:t>Subtotal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7146CEF" w14:textId="397151D8" w:rsidR="00C33838" w:rsidRDefault="00C33838" w:rsidP="005E0721">
            <w:pPr>
              <w:pStyle w:val="Totals"/>
            </w:pPr>
            <w:sdt>
              <w:sdtPr>
                <w:id w:val="-1602253610"/>
                <w:placeholder>
                  <w:docPart w:val="467F77AE188D4A4487DF1701C11F0C15"/>
                </w:placeholder>
                <w15:appearance w15:val="hidden"/>
              </w:sdtPr>
              <w:sdtContent>
                <w:sdt>
                  <w:sdtPr>
                    <w:alias w:val="Subtotal"/>
                    <w:tag w:val="Subtotal"/>
                    <w:id w:val="946669756"/>
                    <w:placeholder>
                      <w:docPart w:val="DefaultPlaceholder_-1854013440"/>
                    </w:placeholder>
                    <w:text/>
                  </w:sdtPr>
                  <w:sdtContent>
                    <w:r w:rsidR="00F82E6C">
                      <w:t>400</w:t>
                    </w:r>
                  </w:sdtContent>
                </w:sdt>
              </w:sdtContent>
            </w:sdt>
            <w:r>
              <w:t xml:space="preserve"> </w:t>
            </w:r>
          </w:p>
        </w:tc>
      </w:tr>
      <w:tr w:rsidR="00C33838" w14:paraId="59A29195" w14:textId="77777777" w:rsidTr="00BE4410">
        <w:trPr>
          <w:trHeight w:val="397"/>
        </w:trPr>
        <w:tc>
          <w:tcPr>
            <w:tcW w:w="6120" w:type="dxa"/>
            <w:vAlign w:val="center"/>
          </w:tcPr>
          <w:p w14:paraId="2DF809AE" w14:textId="77777777" w:rsidR="00C33838" w:rsidRDefault="00C33838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1F98185A" w14:textId="77777777" w:rsidR="00C33838" w:rsidRDefault="00C33838" w:rsidP="005E0721">
            <w:pPr>
              <w:pStyle w:val="Heading1"/>
            </w:pPr>
            <w:sdt>
              <w:sdtPr>
                <w:id w:val="-1969434869"/>
                <w:placeholder>
                  <w:docPart w:val="5539440B1B304EF0831A70528695E285"/>
                </w:placeholder>
                <w:temporary/>
                <w:showingPlcHdr/>
                <w15:appearance w15:val="hidden"/>
              </w:sdtPr>
              <w:sdtContent>
                <w:r>
                  <w:t>Sales Tax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8EAFAC1" w14:textId="69EACC89" w:rsidR="00C33838" w:rsidRDefault="00C33838" w:rsidP="005E0721">
            <w:pPr>
              <w:pStyle w:val="Totals"/>
            </w:pPr>
            <w:sdt>
              <w:sdtPr>
                <w:id w:val="11963529"/>
                <w:placeholder>
                  <w:docPart w:val="4377659B4CC94C9388D487E6069E22D5"/>
                </w:placeholder>
                <w15:appearance w15:val="hidden"/>
              </w:sdtPr>
              <w:sdtContent>
                <w:r>
                  <w:t>00.00</w:t>
                </w:r>
              </w:sdtContent>
            </w:sdt>
            <w:r>
              <w:t xml:space="preserve"> </w:t>
            </w:r>
          </w:p>
        </w:tc>
      </w:tr>
      <w:tr w:rsidR="00C33838" w14:paraId="725D9AD8" w14:textId="77777777" w:rsidTr="00BE4410">
        <w:trPr>
          <w:trHeight w:val="397"/>
        </w:trPr>
        <w:tc>
          <w:tcPr>
            <w:tcW w:w="6120" w:type="dxa"/>
            <w:vAlign w:val="center"/>
          </w:tcPr>
          <w:p w14:paraId="4657D6BF" w14:textId="77777777" w:rsidR="00C33838" w:rsidRDefault="00C33838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32D63222" w14:textId="77777777" w:rsidR="00C33838" w:rsidRDefault="00C33838" w:rsidP="005E0721">
            <w:pPr>
              <w:pStyle w:val="Heading1"/>
            </w:pPr>
            <w:sdt>
              <w:sdtPr>
                <w:id w:val="1022060310"/>
                <w:placeholder>
                  <w:docPart w:val="CB7A1F30983D4DEFAFF7D803B661054E"/>
                </w:placeholder>
                <w:temporary/>
                <w:showingPlcHdr/>
                <w15:appearance w15:val="hidden"/>
              </w:sdtPr>
              <w:sdtContent>
                <w:r>
                  <w:t>Total</w:t>
                </w:r>
              </w:sdtContent>
            </w:sdt>
            <w:r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5E4E0689" w14:textId="7AC60020" w:rsidR="00C33838" w:rsidRDefault="00C33838" w:rsidP="005E0721">
            <w:pPr>
              <w:pStyle w:val="Totals"/>
            </w:pPr>
            <w:sdt>
              <w:sdtPr>
                <w:id w:val="-1944681675"/>
                <w:placeholder>
                  <w:docPart w:val="1BCD2E6467B14E8C99F7E2B253BBB88B"/>
                </w:placeholder>
                <w15:appearance w15:val="hidden"/>
              </w:sdtPr>
              <w:sdtContent>
                <w:sdt>
                  <w:sdtPr>
                    <w:alias w:val="Total"/>
                    <w:tag w:val="Total"/>
                    <w:id w:val="838816322"/>
                    <w:placeholder>
                      <w:docPart w:val="DefaultPlaceholder_-1854013440"/>
                    </w:placeholder>
                    <w:text/>
                  </w:sdtPr>
                  <w:sdtContent>
                    <w:r>
                      <w:t>400.00</w:t>
                    </w:r>
                  </w:sdtContent>
                </w:sdt>
              </w:sdtContent>
            </w:sdt>
            <w:r>
              <w:t xml:space="preserve"> </w:t>
            </w:r>
          </w:p>
        </w:tc>
      </w:tr>
    </w:tbl>
    <w:p w14:paraId="0C0A51F3" w14:textId="6E601042" w:rsidR="001069E0" w:rsidRDefault="00000000" w:rsidP="00BE4410">
      <w:pPr>
        <w:pStyle w:val="ContactInfo"/>
      </w:pPr>
      <w:sdt>
        <w:sdtPr>
          <w:id w:val="107098354"/>
          <w:placeholder>
            <w:docPart w:val="68C0BF27C92342E9B0EBED2140CC1837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7B4231E3B8AC4D4696CA40DC706860D8"/>
          </w:placeholder>
          <w15:appearance w15:val="hidden"/>
        </w:sdtPr>
        <w:sdtContent>
          <w:r w:rsidR="00C33838">
            <w:t>Tiger inc.</w:t>
          </w:r>
        </w:sdtContent>
      </w:sdt>
    </w:p>
    <w:p w14:paraId="02F685F6" w14:textId="77777777" w:rsidR="001069E0" w:rsidRDefault="00000000" w:rsidP="00DB3205">
      <w:pPr>
        <w:pStyle w:val="Thankyou"/>
      </w:pPr>
      <w:sdt>
        <w:sdtPr>
          <w:id w:val="403270095"/>
          <w:placeholder>
            <w:docPart w:val="F0D9DD4A1A174BC38F516416F5B7AFC0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467DE810" w14:textId="765C9AB3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A315EB928FFA43E39BB8F6243A558207"/>
          </w:placeholder>
          <w15:appearance w15:val="hidden"/>
        </w:sdtPr>
        <w:sdtContent>
          <w:r w:rsidR="00C33838">
            <w:t>Tiger Inc.</w:t>
          </w:r>
        </w:sdtContent>
      </w:sdt>
      <w:r w:rsidRPr="00DB3205">
        <w:t xml:space="preserve"> </w:t>
      </w:r>
      <w:sdt>
        <w:sdtPr>
          <w:id w:val="448752073"/>
          <w:placeholder>
            <w:docPart w:val="455757C6837C4E389DBDAC990852173C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826FF676DED34029824A07C56D9590B7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4B3271F478DD45D18E0E5B4758EBD207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6EA3539A97F041779187E685AFFD318C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1228E5AE2CC147C097F858003919BD1F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300C6A7BC2144558B03283D3A291FE54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0AC9D" w14:textId="77777777" w:rsidR="00621E76" w:rsidRDefault="00621E76" w:rsidP="00EE0F7F">
      <w:r>
        <w:separator/>
      </w:r>
    </w:p>
  </w:endnote>
  <w:endnote w:type="continuationSeparator" w:id="0">
    <w:p w14:paraId="022A8160" w14:textId="77777777" w:rsidR="00621E76" w:rsidRDefault="00621E76" w:rsidP="00EE0F7F">
      <w:r>
        <w:continuationSeparator/>
      </w:r>
    </w:p>
  </w:endnote>
  <w:endnote w:type="continuationNotice" w:id="1">
    <w:p w14:paraId="4CE5B477" w14:textId="77777777" w:rsidR="00621E76" w:rsidRDefault="00621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C8E51B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0A27F4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BF443" w14:textId="77777777" w:rsidR="00621E76" w:rsidRDefault="00621E76" w:rsidP="00EE0F7F">
      <w:r>
        <w:separator/>
      </w:r>
    </w:p>
  </w:footnote>
  <w:footnote w:type="continuationSeparator" w:id="0">
    <w:p w14:paraId="2E01015C" w14:textId="77777777" w:rsidR="00621E76" w:rsidRDefault="00621E76" w:rsidP="00EE0F7F">
      <w:r>
        <w:continuationSeparator/>
      </w:r>
    </w:p>
  </w:footnote>
  <w:footnote w:type="continuationNotice" w:id="1">
    <w:p w14:paraId="00609FD7" w14:textId="77777777" w:rsidR="00621E76" w:rsidRDefault="00621E7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38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B67E6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80603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21E76"/>
    <w:rsid w:val="006350A1"/>
    <w:rsid w:val="00635AE7"/>
    <w:rsid w:val="006464AA"/>
    <w:rsid w:val="0065420D"/>
    <w:rsid w:val="00663B7E"/>
    <w:rsid w:val="00675F8F"/>
    <w:rsid w:val="00676AF4"/>
    <w:rsid w:val="00677DD8"/>
    <w:rsid w:val="00683A47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0148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838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24C82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82E6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D65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faye.gari\AppData\Local\Microsoft\Office\16.0\DTS\en-US%7bA0CBC45E-C6EB-426B-9B5A-2C33CD7C8750%7d\%7bC2BE5739-E1E2-473D-ACD9-52E4D71C4932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A24DECE9CA4440EB9D2D6B21BF06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C3B64-45B1-4F1D-A64E-C6A2535D6347}"/>
      </w:docPartPr>
      <w:docPartBody>
        <w:p w:rsidR="00000000" w:rsidRDefault="00000000">
          <w:pPr>
            <w:pStyle w:val="DA24DECE9CA4440EB9D2D6B21BF060DC"/>
          </w:pPr>
          <w:r w:rsidRPr="00156A3A">
            <w:t>Invoice</w:t>
          </w:r>
        </w:p>
      </w:docPartBody>
    </w:docPart>
    <w:docPart>
      <w:docPartPr>
        <w:name w:val="A733F859289F4B659BCC6559D59F5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2FAF6-E923-4BDB-A210-2FACA7A3C4C4}"/>
      </w:docPartPr>
      <w:docPartBody>
        <w:p w:rsidR="00000000" w:rsidRDefault="00000000">
          <w:pPr>
            <w:pStyle w:val="A733F859289F4B659BCC6559D59F5C8D"/>
          </w:pPr>
          <w:r w:rsidRPr="00156A3A">
            <w:t>DATE:</w:t>
          </w:r>
        </w:p>
      </w:docPartBody>
    </w:docPart>
    <w:docPart>
      <w:docPartPr>
        <w:name w:val="3EA98EE5D6D84BBDB7A3576AD5999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FD21A-1386-41C2-AFD2-3225F711BA76}"/>
      </w:docPartPr>
      <w:docPartBody>
        <w:p w:rsidR="00000000" w:rsidRDefault="00000000">
          <w:pPr>
            <w:pStyle w:val="3EA98EE5D6D84BBDB7A3576AD599980F"/>
          </w:pPr>
          <w:r w:rsidRPr="00156A3A">
            <w:t>Date</w:t>
          </w:r>
        </w:p>
      </w:docPartBody>
    </w:docPart>
    <w:docPart>
      <w:docPartPr>
        <w:name w:val="E1C38A7EE1AA41D38BF543292F4D0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A0F6E-2897-4E5F-B23C-11DEFBEE269B}"/>
      </w:docPartPr>
      <w:docPartBody>
        <w:p w:rsidR="00000000" w:rsidRDefault="00000000">
          <w:pPr>
            <w:pStyle w:val="E1C38A7EE1AA41D38BF543292F4D0B8B"/>
          </w:pPr>
          <w:r w:rsidRPr="00156A3A">
            <w:t>INVOICE #</w:t>
          </w:r>
        </w:p>
      </w:docPartBody>
    </w:docPart>
    <w:docPart>
      <w:docPartPr>
        <w:name w:val="9F4481FF4DC74502999990178401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E3C47-45E9-421E-89B8-482F5A6F786D}"/>
      </w:docPartPr>
      <w:docPartBody>
        <w:p w:rsidR="00000000" w:rsidRDefault="00000000">
          <w:pPr>
            <w:pStyle w:val="9F4481FF4DC7450299999017840108A5"/>
          </w:pPr>
          <w:r w:rsidRPr="00156A3A">
            <w:t>100</w:t>
          </w:r>
        </w:p>
      </w:docPartBody>
    </w:docPart>
    <w:docPart>
      <w:docPartPr>
        <w:name w:val="7B9716F59BF14B7494241F6BB2C57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8862B-9A6B-4895-8CCD-2A5CF76066CF}"/>
      </w:docPartPr>
      <w:docPartBody>
        <w:p w:rsidR="00000000" w:rsidRDefault="00000000">
          <w:pPr>
            <w:pStyle w:val="7B9716F59BF14B7494241F6BB2C57974"/>
          </w:pPr>
          <w:r w:rsidRPr="00156A3A">
            <w:t>Customer ID:</w:t>
          </w:r>
        </w:p>
      </w:docPartBody>
    </w:docPart>
    <w:docPart>
      <w:docPartPr>
        <w:name w:val="C59297B9981145D2A6ABC2D505BF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6904-9A9F-4024-B9D5-D878AD5177E6}"/>
      </w:docPartPr>
      <w:docPartBody>
        <w:p w:rsidR="00000000" w:rsidRDefault="00000000">
          <w:pPr>
            <w:pStyle w:val="C59297B9981145D2A6ABC2D505BF5170"/>
          </w:pPr>
          <w:r w:rsidRPr="00156A3A">
            <w:t>To:</w:t>
          </w:r>
        </w:p>
      </w:docPartBody>
    </w:docPart>
    <w:docPart>
      <w:docPartPr>
        <w:name w:val="845F74ED0B844D2DA4B3D1337C766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8C479-72BD-444C-A19C-B160675E3994}"/>
      </w:docPartPr>
      <w:docPartBody>
        <w:p w:rsidR="00000000" w:rsidRDefault="00000000">
          <w:pPr>
            <w:pStyle w:val="845F74ED0B844D2DA4B3D1337C7663B8"/>
          </w:pPr>
          <w:r w:rsidRPr="00156A3A">
            <w:t>Anjali Chaturvedi</w:t>
          </w:r>
        </w:p>
      </w:docPartBody>
    </w:docPart>
    <w:docPart>
      <w:docPartPr>
        <w:name w:val="3ED99962266748DDA9FBD414C392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77148-9B67-4BFF-8FF2-1A609B8716DB}"/>
      </w:docPartPr>
      <w:docPartBody>
        <w:p w:rsidR="00000000" w:rsidRDefault="00000000">
          <w:pPr>
            <w:pStyle w:val="3ED99962266748DDA9FBD414C392BD9C"/>
          </w:pPr>
          <w:r w:rsidRPr="00156A3A">
            <w:t>Extra Frame Photography</w:t>
          </w:r>
        </w:p>
      </w:docPartBody>
    </w:docPart>
    <w:docPart>
      <w:docPartPr>
        <w:name w:val="D89D14CB4BEB48D480D8C5EB07553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F4F57-1EFE-4C32-A81F-D8578F239A2A}"/>
      </w:docPartPr>
      <w:docPartBody>
        <w:p w:rsidR="00000000" w:rsidRDefault="00000000">
          <w:pPr>
            <w:pStyle w:val="D89D14CB4BEB48D480D8C5EB07553A34"/>
          </w:pPr>
          <w:r w:rsidRPr="00156A3A">
            <w:t>89 Pacific Ave</w:t>
          </w:r>
        </w:p>
      </w:docPartBody>
    </w:docPart>
    <w:docPart>
      <w:docPartPr>
        <w:name w:val="1E095621D2FF440081A61265B2C4D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6452A-F1DA-4ECC-873A-895F9D9DC064}"/>
      </w:docPartPr>
      <w:docPartBody>
        <w:p w:rsidR="00000000" w:rsidRDefault="00000000">
          <w:pPr>
            <w:pStyle w:val="1E095621D2FF440081A61265B2C4DDAF"/>
          </w:pPr>
          <w:r w:rsidRPr="00156A3A">
            <w:t>Salesperson</w:t>
          </w:r>
        </w:p>
      </w:docPartBody>
    </w:docPart>
    <w:docPart>
      <w:docPartPr>
        <w:name w:val="8853C6F74E7446A9A3BEF2FCC5DEE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C639A-8465-428D-AB0F-CEF72FACD47F}"/>
      </w:docPartPr>
      <w:docPartBody>
        <w:p w:rsidR="00000000" w:rsidRDefault="00000000">
          <w:pPr>
            <w:pStyle w:val="8853C6F74E7446A9A3BEF2FCC5DEEB15"/>
          </w:pPr>
          <w:r w:rsidRPr="00877C07">
            <w:t>Job</w:t>
          </w:r>
        </w:p>
      </w:docPartBody>
    </w:docPart>
    <w:docPart>
      <w:docPartPr>
        <w:name w:val="F82C84A800274C57A40410E1114A2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A2C8D-5A1C-4D54-8FF7-694F47888A60}"/>
      </w:docPartPr>
      <w:docPartBody>
        <w:p w:rsidR="00000000" w:rsidRDefault="00000000">
          <w:pPr>
            <w:pStyle w:val="F82C84A800274C57A40410E1114A271F"/>
          </w:pPr>
          <w:r w:rsidRPr="00877C07">
            <w:t>Payment Terms</w:t>
          </w:r>
        </w:p>
      </w:docPartBody>
    </w:docPart>
    <w:docPart>
      <w:docPartPr>
        <w:name w:val="55227BD64A5F46EB8E6B9B6F9241B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10B5-38B5-4AB0-B24E-F55FE133334D}"/>
      </w:docPartPr>
      <w:docPartBody>
        <w:p w:rsidR="00000000" w:rsidRDefault="00000000">
          <w:pPr>
            <w:pStyle w:val="55227BD64A5F46EB8E6B9B6F9241B492"/>
          </w:pPr>
          <w:r w:rsidRPr="00877C07">
            <w:t>Due Date</w:t>
          </w:r>
        </w:p>
      </w:docPartBody>
    </w:docPart>
    <w:docPart>
      <w:docPartPr>
        <w:name w:val="1BB68FF0F3D94BF49C4C0E329AFA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E9BB8-1F31-4191-B9BE-397ECA1779C3}"/>
      </w:docPartPr>
      <w:docPartBody>
        <w:p w:rsidR="00000000" w:rsidRDefault="00000000">
          <w:pPr>
            <w:pStyle w:val="1BB68FF0F3D94BF49C4C0E329AFA769D"/>
          </w:pPr>
          <w:r w:rsidRPr="00156A3A">
            <w:t>Oscar Ward</w:t>
          </w:r>
        </w:p>
      </w:docPartBody>
    </w:docPart>
    <w:docPart>
      <w:docPartPr>
        <w:name w:val="19E964884245476A8EC329790D81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86E51-331D-4976-AA49-E26F654E24F4}"/>
      </w:docPartPr>
      <w:docPartBody>
        <w:p w:rsidR="00000000" w:rsidRDefault="00000000">
          <w:pPr>
            <w:pStyle w:val="19E964884245476A8EC329790D81A947"/>
          </w:pPr>
          <w:r w:rsidRPr="00156A3A">
            <w:t>Sales</w:t>
          </w:r>
        </w:p>
      </w:docPartBody>
    </w:docPart>
    <w:docPart>
      <w:docPartPr>
        <w:name w:val="8DD960B1563447E79F8F0CE6E638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5647A-532A-460D-A007-57DD7F7A0A27}"/>
      </w:docPartPr>
      <w:docPartBody>
        <w:p w:rsidR="00000000" w:rsidRDefault="00000000">
          <w:pPr>
            <w:pStyle w:val="8DD960B1563447E79F8F0CE6E638AE7A"/>
          </w:pPr>
          <w:r>
            <w:t>Due on receipt</w:t>
          </w:r>
        </w:p>
      </w:docPartBody>
    </w:docPart>
    <w:docPart>
      <w:docPartPr>
        <w:name w:val="F24C00CB9A1948B98D9A4C2A8AD9D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70DD-D791-4AC4-9AB7-FCBD89239C34}"/>
      </w:docPartPr>
      <w:docPartBody>
        <w:p w:rsidR="00000000" w:rsidRDefault="00000000">
          <w:pPr>
            <w:pStyle w:val="F24C00CB9A1948B98D9A4C2A8AD9D0BA"/>
          </w:pPr>
          <w:r w:rsidRPr="00156A3A">
            <w:t>1/30/23</w:t>
          </w:r>
        </w:p>
      </w:docPartBody>
    </w:docPart>
    <w:docPart>
      <w:docPartPr>
        <w:name w:val="68C0BF27C92342E9B0EBED2140CC1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782EF-608C-4298-A5B5-44D93248E708}"/>
      </w:docPartPr>
      <w:docPartBody>
        <w:p w:rsidR="00000000" w:rsidRDefault="00000000">
          <w:pPr>
            <w:pStyle w:val="68C0BF27C92342E9B0EBED2140CC1837"/>
          </w:pPr>
          <w:r w:rsidRPr="00156A3A">
            <w:t>Make all checks payable to</w:t>
          </w:r>
        </w:p>
      </w:docPartBody>
    </w:docPart>
    <w:docPart>
      <w:docPartPr>
        <w:name w:val="7B4231E3B8AC4D4696CA40DC70686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298B-8703-48B0-A1EF-723F070BCF4E}"/>
      </w:docPartPr>
      <w:docPartBody>
        <w:p w:rsidR="00000000" w:rsidRDefault="00000000">
          <w:pPr>
            <w:pStyle w:val="7B4231E3B8AC4D4696CA40DC706860D8"/>
          </w:pPr>
          <w:r w:rsidRPr="00DB3205">
            <w:t>Create &amp; Co.</w:t>
          </w:r>
        </w:p>
      </w:docPartBody>
    </w:docPart>
    <w:docPart>
      <w:docPartPr>
        <w:name w:val="F0D9DD4A1A174BC38F516416F5B7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CEC3-EC57-47E9-96A7-D775F4072681}"/>
      </w:docPartPr>
      <w:docPartBody>
        <w:p w:rsidR="00000000" w:rsidRDefault="00000000">
          <w:pPr>
            <w:pStyle w:val="F0D9DD4A1A174BC38F516416F5B7AFC0"/>
          </w:pPr>
          <w:r w:rsidRPr="00DB3205">
            <w:t>Thank you for your business!</w:t>
          </w:r>
        </w:p>
      </w:docPartBody>
    </w:docPart>
    <w:docPart>
      <w:docPartPr>
        <w:name w:val="A315EB928FFA43E39BB8F6243A558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B5A61-4B77-491F-B503-E32319AE1B36}"/>
      </w:docPartPr>
      <w:docPartBody>
        <w:p w:rsidR="00000000" w:rsidRDefault="00000000">
          <w:pPr>
            <w:pStyle w:val="A315EB928FFA43E39BB8F6243A558207"/>
          </w:pPr>
          <w:r w:rsidRPr="00DB3205">
            <w:t>Create &amp; Co.</w:t>
          </w:r>
        </w:p>
      </w:docPartBody>
    </w:docPart>
    <w:docPart>
      <w:docPartPr>
        <w:name w:val="455757C6837C4E389DBDAC9908521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CA050-36AC-4740-9012-D1E3E445515E}"/>
      </w:docPartPr>
      <w:docPartBody>
        <w:p w:rsidR="00000000" w:rsidRDefault="00000000">
          <w:pPr>
            <w:pStyle w:val="455757C6837C4E389DBDAC990852173C"/>
          </w:pPr>
          <w:r w:rsidRPr="00DB3205">
            <w:t>123 Main St.</w:t>
          </w:r>
        </w:p>
      </w:docPartBody>
    </w:docPart>
    <w:docPart>
      <w:docPartPr>
        <w:name w:val="826FF676DED34029824A07C56D959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45A6C-3DED-43A1-B464-57B091FAEC86}"/>
      </w:docPartPr>
      <w:docPartBody>
        <w:p w:rsidR="00000000" w:rsidRDefault="00000000">
          <w:pPr>
            <w:pStyle w:val="826FF676DED34029824A07C56D9590B7"/>
          </w:pPr>
          <w:r w:rsidRPr="00DB3205">
            <w:t>Seattle, WA 78910</w:t>
          </w:r>
        </w:p>
      </w:docPartBody>
    </w:docPart>
    <w:docPart>
      <w:docPartPr>
        <w:name w:val="4B3271F478DD45D18E0E5B4758EBD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66C41-3606-47B8-8E8D-6C6A149A4E7D}"/>
      </w:docPartPr>
      <w:docPartBody>
        <w:p w:rsidR="00000000" w:rsidRDefault="00000000">
          <w:pPr>
            <w:pStyle w:val="4B3271F478DD45D18E0E5B4758EBD207"/>
          </w:pPr>
          <w:r w:rsidRPr="00DB3205">
            <w:t>Phone:</w:t>
          </w:r>
        </w:p>
      </w:docPartBody>
    </w:docPart>
    <w:docPart>
      <w:docPartPr>
        <w:name w:val="6EA3539A97F041779187E685AFFD3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88469-5C6E-46E6-97C3-360492EAB7B3}"/>
      </w:docPartPr>
      <w:docPartBody>
        <w:p w:rsidR="00000000" w:rsidRDefault="00000000">
          <w:pPr>
            <w:pStyle w:val="6EA3539A97F041779187E685AFFD318C"/>
          </w:pPr>
          <w:r w:rsidRPr="00DB3205">
            <w:t>111-222-3333</w:t>
          </w:r>
        </w:p>
      </w:docPartBody>
    </w:docPart>
    <w:docPart>
      <w:docPartPr>
        <w:name w:val="1228E5AE2CC147C097F858003919B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E71E-CDE1-478F-97F9-F9F36ACEFE45}"/>
      </w:docPartPr>
      <w:docPartBody>
        <w:p w:rsidR="00000000" w:rsidRDefault="00000000">
          <w:pPr>
            <w:pStyle w:val="1228E5AE2CC147C097F858003919BD1F"/>
          </w:pPr>
          <w:r w:rsidRPr="00DB3205">
            <w:t>Fax:</w:t>
          </w:r>
        </w:p>
      </w:docPartBody>
    </w:docPart>
    <w:docPart>
      <w:docPartPr>
        <w:name w:val="300C6A7BC2144558B03283D3A291F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B7185-B3CA-4D20-85FD-1EE21E2AEA0B}"/>
      </w:docPartPr>
      <w:docPartBody>
        <w:p w:rsidR="00000000" w:rsidRDefault="00000000">
          <w:pPr>
            <w:pStyle w:val="300C6A7BC2144558B03283D3A291FE54"/>
          </w:pPr>
          <w:r w:rsidRPr="00DB3205">
            <w:t>111-222-3334</w:t>
          </w:r>
        </w:p>
      </w:docPartBody>
    </w:docPart>
    <w:docPart>
      <w:docPartPr>
        <w:name w:val="154822C7B6B64E99B45086CA116D3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28888-45CC-4BF5-A57C-4CBCC4A467E9}"/>
      </w:docPartPr>
      <w:docPartBody>
        <w:p w:rsidR="00000000" w:rsidRDefault="00E105EC" w:rsidP="00E105EC">
          <w:pPr>
            <w:pStyle w:val="154822C7B6B64E99B45086CA116D352B"/>
          </w:pPr>
          <w:r>
            <w:t>Unit Price</w:t>
          </w:r>
        </w:p>
      </w:docPartBody>
    </w:docPart>
    <w:docPart>
      <w:docPartPr>
        <w:name w:val="4EF68A59BFAB46F9BB81C3F3CF8C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52CE6-AC77-41BB-AC67-035B95BB2046}"/>
      </w:docPartPr>
      <w:docPartBody>
        <w:p w:rsidR="00000000" w:rsidRDefault="00E105EC" w:rsidP="00E105EC">
          <w:pPr>
            <w:pStyle w:val="4EF68A59BFAB46F9BB81C3F3CF8C00F7"/>
          </w:pPr>
          <w:r>
            <w:t>Line Total</w:t>
          </w:r>
        </w:p>
      </w:docPartBody>
    </w:docPart>
    <w:docPart>
      <w:docPartPr>
        <w:name w:val="A9144EBBD60F48888708D7B9BADB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9E1F5-8B9D-4E2C-A6C9-31827D82A790}"/>
      </w:docPartPr>
      <w:docPartBody>
        <w:p w:rsidR="00000000" w:rsidRDefault="00E105EC" w:rsidP="00E105EC">
          <w:pPr>
            <w:pStyle w:val="A9144EBBD60F48888708D7B9BADBAA02"/>
          </w:pPr>
          <w:r w:rsidRPr="00156A3A">
            <w:t>20” x 30” hanging frames</w:t>
          </w:r>
        </w:p>
      </w:docPartBody>
    </w:docPart>
    <w:docPart>
      <w:docPartPr>
        <w:name w:val="305E2BC11EBF445F8E83D7ADD6870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CB05-37B9-4CB8-B703-BED95E22C321}"/>
      </w:docPartPr>
      <w:docPartBody>
        <w:p w:rsidR="00000000" w:rsidRDefault="00E105EC" w:rsidP="00E105EC">
          <w:pPr>
            <w:pStyle w:val="305E2BC11EBF445F8E83D7ADD687056E"/>
          </w:pPr>
          <w:r w:rsidRPr="00156A3A">
            <w:t>15.00</w:t>
          </w:r>
        </w:p>
      </w:docPartBody>
    </w:docPart>
    <w:docPart>
      <w:docPartPr>
        <w:name w:val="77B5BB1ECC4345E5BA926C90E614F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B2E41-41BD-4050-B0B6-731842CEBA26}"/>
      </w:docPartPr>
      <w:docPartBody>
        <w:p w:rsidR="00000000" w:rsidRDefault="00E105EC" w:rsidP="00E105EC">
          <w:pPr>
            <w:pStyle w:val="77B5BB1ECC4345E5BA926C90E614F913"/>
          </w:pPr>
          <w:r w:rsidRPr="00156A3A">
            <w:t>150.00</w:t>
          </w:r>
        </w:p>
      </w:docPartBody>
    </w:docPart>
    <w:docPart>
      <w:docPartPr>
        <w:name w:val="36B005588D344539B82066A2DEE6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F257D-8028-4BD4-BAF1-C69D2B3295D3}"/>
      </w:docPartPr>
      <w:docPartBody>
        <w:p w:rsidR="00000000" w:rsidRDefault="00E105EC" w:rsidP="00E105EC">
          <w:pPr>
            <w:pStyle w:val="36B005588D344539B82066A2DEE6F3AE"/>
          </w:pPr>
          <w:r>
            <w:t>Subtotal</w:t>
          </w:r>
        </w:p>
      </w:docPartBody>
    </w:docPart>
    <w:docPart>
      <w:docPartPr>
        <w:name w:val="467F77AE188D4A4487DF1701C11F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0D8A1-716D-49C5-8150-CC5883D53AEA}"/>
      </w:docPartPr>
      <w:docPartBody>
        <w:p w:rsidR="00000000" w:rsidRDefault="00E105EC" w:rsidP="00E105EC">
          <w:pPr>
            <w:pStyle w:val="467F77AE188D4A4487DF1701C11F0C15"/>
          </w:pPr>
          <w:r w:rsidRPr="00156A3A">
            <w:t>400.00</w:t>
          </w:r>
        </w:p>
      </w:docPartBody>
    </w:docPart>
    <w:docPart>
      <w:docPartPr>
        <w:name w:val="5539440B1B304EF0831A7052869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363B7-4DA5-4A7F-A332-40B08D6C849F}"/>
      </w:docPartPr>
      <w:docPartBody>
        <w:p w:rsidR="00000000" w:rsidRDefault="00E105EC" w:rsidP="00E105EC">
          <w:pPr>
            <w:pStyle w:val="5539440B1B304EF0831A70528695E285"/>
          </w:pPr>
          <w:r>
            <w:t>Sales Tax</w:t>
          </w:r>
        </w:p>
      </w:docPartBody>
    </w:docPart>
    <w:docPart>
      <w:docPartPr>
        <w:name w:val="4377659B4CC94C9388D487E6069E2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4AAA-EDF5-4638-9284-DA9DAFA6430B}"/>
      </w:docPartPr>
      <w:docPartBody>
        <w:p w:rsidR="00000000" w:rsidRDefault="00E105EC" w:rsidP="00E105EC">
          <w:pPr>
            <w:pStyle w:val="4377659B4CC94C9388D487E6069E22D5"/>
          </w:pPr>
          <w:r w:rsidRPr="00156A3A">
            <w:t>20.00</w:t>
          </w:r>
        </w:p>
      </w:docPartBody>
    </w:docPart>
    <w:docPart>
      <w:docPartPr>
        <w:name w:val="CB7A1F30983D4DEFAFF7D803B6610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397A6-1A67-4E8E-9FD7-796DBF83DB91}"/>
      </w:docPartPr>
      <w:docPartBody>
        <w:p w:rsidR="00000000" w:rsidRDefault="00E105EC" w:rsidP="00E105EC">
          <w:pPr>
            <w:pStyle w:val="CB7A1F30983D4DEFAFF7D803B661054E"/>
          </w:pPr>
          <w:r>
            <w:t>Total</w:t>
          </w:r>
        </w:p>
      </w:docPartBody>
    </w:docPart>
    <w:docPart>
      <w:docPartPr>
        <w:name w:val="1BCD2E6467B14E8C99F7E2B253BBB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86ECF-4FC2-4922-A89E-AC5053691129}"/>
      </w:docPartPr>
      <w:docPartBody>
        <w:p w:rsidR="00000000" w:rsidRDefault="00E105EC" w:rsidP="00E105EC">
          <w:pPr>
            <w:pStyle w:val="1BCD2E6467B14E8C99F7E2B253BBB88B"/>
          </w:pPr>
          <w:r w:rsidRPr="00156A3A">
            <w:t>420.00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9EDE9-B44A-47A1-B9B8-28173C43CC4F}"/>
      </w:docPartPr>
      <w:docPartBody>
        <w:p w:rsidR="00000000" w:rsidRDefault="00E105EC">
          <w:r w:rsidRPr="0064292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6F671-C0A8-4EFD-B2E6-E0C0529A22AC}"/>
      </w:docPartPr>
      <w:docPartBody>
        <w:p w:rsidR="00000000" w:rsidRDefault="00E105EC">
          <w:r w:rsidRPr="0064292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EC"/>
    <w:rsid w:val="000B67E6"/>
    <w:rsid w:val="007B629B"/>
    <w:rsid w:val="00E1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24DECE9CA4440EB9D2D6B21BF060DC">
    <w:name w:val="DA24DECE9CA4440EB9D2D6B21BF060DC"/>
  </w:style>
  <w:style w:type="paragraph" w:customStyle="1" w:styleId="A733F859289F4B659BCC6559D59F5C8D">
    <w:name w:val="A733F859289F4B659BCC6559D59F5C8D"/>
  </w:style>
  <w:style w:type="paragraph" w:customStyle="1" w:styleId="3EA98EE5D6D84BBDB7A3576AD599980F">
    <w:name w:val="3EA98EE5D6D84BBDB7A3576AD599980F"/>
  </w:style>
  <w:style w:type="paragraph" w:customStyle="1" w:styleId="E1C38A7EE1AA41D38BF543292F4D0B8B">
    <w:name w:val="E1C38A7EE1AA41D38BF543292F4D0B8B"/>
  </w:style>
  <w:style w:type="paragraph" w:customStyle="1" w:styleId="9F4481FF4DC7450299999017840108A5">
    <w:name w:val="9F4481FF4DC7450299999017840108A5"/>
  </w:style>
  <w:style w:type="paragraph" w:customStyle="1" w:styleId="7B9716F59BF14B7494241F6BB2C57974">
    <w:name w:val="7B9716F59BF14B7494241F6BB2C57974"/>
  </w:style>
  <w:style w:type="paragraph" w:customStyle="1" w:styleId="906B84BBBB284645A3D19B6230230A07">
    <w:name w:val="906B84BBBB284645A3D19B6230230A07"/>
  </w:style>
  <w:style w:type="paragraph" w:customStyle="1" w:styleId="C59297B9981145D2A6ABC2D505BF5170">
    <w:name w:val="C59297B9981145D2A6ABC2D505BF5170"/>
  </w:style>
  <w:style w:type="paragraph" w:customStyle="1" w:styleId="845F74ED0B844D2DA4B3D1337C7663B8">
    <w:name w:val="845F74ED0B844D2DA4B3D1337C7663B8"/>
  </w:style>
  <w:style w:type="paragraph" w:customStyle="1" w:styleId="3ED99962266748DDA9FBD414C392BD9C">
    <w:name w:val="3ED99962266748DDA9FBD414C392BD9C"/>
  </w:style>
  <w:style w:type="paragraph" w:customStyle="1" w:styleId="D89D14CB4BEB48D480D8C5EB07553A34">
    <w:name w:val="D89D14CB4BEB48D480D8C5EB07553A34"/>
  </w:style>
  <w:style w:type="paragraph" w:customStyle="1" w:styleId="B7EF9B8593DF4F4ABC8161837C53DB04">
    <w:name w:val="B7EF9B8593DF4F4ABC8161837C53DB04"/>
  </w:style>
  <w:style w:type="paragraph" w:customStyle="1" w:styleId="33FF1D2AC95F41758460A460FA0A389F">
    <w:name w:val="33FF1D2AC95F41758460A460FA0A389F"/>
  </w:style>
  <w:style w:type="paragraph" w:customStyle="1" w:styleId="1E095621D2FF440081A61265B2C4DDAF">
    <w:name w:val="1E095621D2FF440081A61265B2C4DDAF"/>
  </w:style>
  <w:style w:type="paragraph" w:customStyle="1" w:styleId="8853C6F74E7446A9A3BEF2FCC5DEEB15">
    <w:name w:val="8853C6F74E7446A9A3BEF2FCC5DEEB15"/>
  </w:style>
  <w:style w:type="paragraph" w:customStyle="1" w:styleId="F82C84A800274C57A40410E1114A271F">
    <w:name w:val="F82C84A800274C57A40410E1114A271F"/>
  </w:style>
  <w:style w:type="paragraph" w:customStyle="1" w:styleId="55227BD64A5F46EB8E6B9B6F9241B492">
    <w:name w:val="55227BD64A5F46EB8E6B9B6F9241B492"/>
  </w:style>
  <w:style w:type="paragraph" w:customStyle="1" w:styleId="1BB68FF0F3D94BF49C4C0E329AFA769D">
    <w:name w:val="1BB68FF0F3D94BF49C4C0E329AFA769D"/>
  </w:style>
  <w:style w:type="paragraph" w:customStyle="1" w:styleId="19E964884245476A8EC329790D81A947">
    <w:name w:val="19E964884245476A8EC329790D81A947"/>
  </w:style>
  <w:style w:type="paragraph" w:customStyle="1" w:styleId="8DD960B1563447E79F8F0CE6E638AE7A">
    <w:name w:val="8DD960B1563447E79F8F0CE6E638AE7A"/>
  </w:style>
  <w:style w:type="paragraph" w:customStyle="1" w:styleId="F24C00CB9A1948B98D9A4C2A8AD9D0BA">
    <w:name w:val="F24C00CB9A1948B98D9A4C2A8AD9D0BA"/>
  </w:style>
  <w:style w:type="paragraph" w:customStyle="1" w:styleId="27FAE3C1056348FCB576E6BD4B0997E4">
    <w:name w:val="27FAE3C1056348FCB576E6BD4B0997E4"/>
  </w:style>
  <w:style w:type="paragraph" w:customStyle="1" w:styleId="9BA68EB6AE0F4C999148812D7B1A2704">
    <w:name w:val="9BA68EB6AE0F4C999148812D7B1A2704"/>
  </w:style>
  <w:style w:type="paragraph" w:customStyle="1" w:styleId="C9E2DE3C974542099F6ACC723A6478AC">
    <w:name w:val="C9E2DE3C974542099F6ACC723A6478AC"/>
  </w:style>
  <w:style w:type="paragraph" w:customStyle="1" w:styleId="F43D51ED22F244E09766327DC39C4A12">
    <w:name w:val="F43D51ED22F244E09766327DC39C4A12"/>
  </w:style>
  <w:style w:type="paragraph" w:customStyle="1" w:styleId="BA654D5696D34F9F9DC158C197571133">
    <w:name w:val="BA654D5696D34F9F9DC158C197571133"/>
  </w:style>
  <w:style w:type="paragraph" w:customStyle="1" w:styleId="58F68F72D9DB400D8BF49E5CD5C43B51">
    <w:name w:val="58F68F72D9DB400D8BF49E5CD5C43B51"/>
  </w:style>
  <w:style w:type="paragraph" w:customStyle="1" w:styleId="B4F40956A03143FAAF12A65217E7531A">
    <w:name w:val="B4F40956A03143FAAF12A65217E7531A"/>
  </w:style>
  <w:style w:type="paragraph" w:customStyle="1" w:styleId="5AB77F682EC24124B8C072C20556B7B1">
    <w:name w:val="5AB77F682EC24124B8C072C20556B7B1"/>
  </w:style>
  <w:style w:type="paragraph" w:customStyle="1" w:styleId="C6824D08EC234212BE10182B9E215263">
    <w:name w:val="C6824D08EC234212BE10182B9E215263"/>
  </w:style>
  <w:style w:type="paragraph" w:customStyle="1" w:styleId="D9562A88B9C84D78B9FC7D801C6187EF">
    <w:name w:val="D9562A88B9C84D78B9FC7D801C6187EF"/>
  </w:style>
  <w:style w:type="paragraph" w:customStyle="1" w:styleId="3E5EF466C7FA478199760625238F060B">
    <w:name w:val="3E5EF466C7FA478199760625238F060B"/>
  </w:style>
  <w:style w:type="paragraph" w:customStyle="1" w:styleId="1D690EF5AA8647008DCEAC9F18C5C363">
    <w:name w:val="1D690EF5AA8647008DCEAC9F18C5C363"/>
  </w:style>
  <w:style w:type="paragraph" w:customStyle="1" w:styleId="2719F9115E76498B9B79C76B5E296958">
    <w:name w:val="2719F9115E76498B9B79C76B5E296958"/>
  </w:style>
  <w:style w:type="paragraph" w:customStyle="1" w:styleId="9A8661077639409EA740F425A7147A11">
    <w:name w:val="9A8661077639409EA740F425A7147A11"/>
  </w:style>
  <w:style w:type="paragraph" w:customStyle="1" w:styleId="BAAD542D522749D3B361BF2E236E952F">
    <w:name w:val="BAAD542D522749D3B361BF2E236E952F"/>
  </w:style>
  <w:style w:type="paragraph" w:customStyle="1" w:styleId="6A3393854A75449ABBB89DBBCED5F908">
    <w:name w:val="6A3393854A75449ABBB89DBBCED5F908"/>
  </w:style>
  <w:style w:type="paragraph" w:customStyle="1" w:styleId="D499C40090A04AB8BC0D0CFD7C841B14">
    <w:name w:val="D499C40090A04AB8BC0D0CFD7C841B14"/>
  </w:style>
  <w:style w:type="paragraph" w:customStyle="1" w:styleId="E3686F1B5EAF4BEA836430C9713423A8">
    <w:name w:val="E3686F1B5EAF4BEA836430C9713423A8"/>
  </w:style>
  <w:style w:type="paragraph" w:customStyle="1" w:styleId="68C0BF27C92342E9B0EBED2140CC1837">
    <w:name w:val="68C0BF27C92342E9B0EBED2140CC1837"/>
  </w:style>
  <w:style w:type="paragraph" w:customStyle="1" w:styleId="7B4231E3B8AC4D4696CA40DC706860D8">
    <w:name w:val="7B4231E3B8AC4D4696CA40DC706860D8"/>
  </w:style>
  <w:style w:type="paragraph" w:customStyle="1" w:styleId="F0D9DD4A1A174BC38F516416F5B7AFC0">
    <w:name w:val="F0D9DD4A1A174BC38F516416F5B7AFC0"/>
  </w:style>
  <w:style w:type="paragraph" w:customStyle="1" w:styleId="A315EB928FFA43E39BB8F6243A558207">
    <w:name w:val="A315EB928FFA43E39BB8F6243A558207"/>
  </w:style>
  <w:style w:type="paragraph" w:customStyle="1" w:styleId="455757C6837C4E389DBDAC990852173C">
    <w:name w:val="455757C6837C4E389DBDAC990852173C"/>
  </w:style>
  <w:style w:type="paragraph" w:customStyle="1" w:styleId="826FF676DED34029824A07C56D9590B7">
    <w:name w:val="826FF676DED34029824A07C56D9590B7"/>
  </w:style>
  <w:style w:type="paragraph" w:customStyle="1" w:styleId="4B3271F478DD45D18E0E5B4758EBD207">
    <w:name w:val="4B3271F478DD45D18E0E5B4758EBD207"/>
  </w:style>
  <w:style w:type="paragraph" w:customStyle="1" w:styleId="6EA3539A97F041779187E685AFFD318C">
    <w:name w:val="6EA3539A97F041779187E685AFFD318C"/>
  </w:style>
  <w:style w:type="paragraph" w:customStyle="1" w:styleId="1228E5AE2CC147C097F858003919BD1F">
    <w:name w:val="1228E5AE2CC147C097F858003919BD1F"/>
  </w:style>
  <w:style w:type="paragraph" w:customStyle="1" w:styleId="300C6A7BC2144558B03283D3A291FE54">
    <w:name w:val="300C6A7BC2144558B03283D3A291FE54"/>
  </w:style>
  <w:style w:type="paragraph" w:customStyle="1" w:styleId="9960CB77CA3545BF95AE2468CB95F291">
    <w:name w:val="9960CB77CA3545BF95AE2468CB95F291"/>
    <w:rsid w:val="00E105EC"/>
  </w:style>
  <w:style w:type="paragraph" w:customStyle="1" w:styleId="154822C7B6B64E99B45086CA116D352B">
    <w:name w:val="154822C7B6B64E99B45086CA116D352B"/>
    <w:rsid w:val="00E105EC"/>
  </w:style>
  <w:style w:type="paragraph" w:customStyle="1" w:styleId="4EF68A59BFAB46F9BB81C3F3CF8C00F7">
    <w:name w:val="4EF68A59BFAB46F9BB81C3F3CF8C00F7"/>
    <w:rsid w:val="00E105EC"/>
  </w:style>
  <w:style w:type="paragraph" w:customStyle="1" w:styleId="A9144EBBD60F48888708D7B9BADBAA02">
    <w:name w:val="A9144EBBD60F48888708D7B9BADBAA02"/>
    <w:rsid w:val="00E105EC"/>
  </w:style>
  <w:style w:type="paragraph" w:customStyle="1" w:styleId="305E2BC11EBF445F8E83D7ADD687056E">
    <w:name w:val="305E2BC11EBF445F8E83D7ADD687056E"/>
    <w:rsid w:val="00E105EC"/>
  </w:style>
  <w:style w:type="paragraph" w:customStyle="1" w:styleId="77B5BB1ECC4345E5BA926C90E614F913">
    <w:name w:val="77B5BB1ECC4345E5BA926C90E614F913"/>
    <w:rsid w:val="00E105EC"/>
  </w:style>
  <w:style w:type="paragraph" w:customStyle="1" w:styleId="13516A6CCFA94845BF776B1C804F269A">
    <w:name w:val="13516A6CCFA94845BF776B1C804F269A"/>
    <w:rsid w:val="00E105EC"/>
  </w:style>
  <w:style w:type="paragraph" w:customStyle="1" w:styleId="186167B3E76E49BA86A42EDAB6F4B940">
    <w:name w:val="186167B3E76E49BA86A42EDAB6F4B940"/>
    <w:rsid w:val="00E105EC"/>
  </w:style>
  <w:style w:type="paragraph" w:customStyle="1" w:styleId="7F2286936BDC418A9284A9FF9801AFF9">
    <w:name w:val="7F2286936BDC418A9284A9FF9801AFF9"/>
    <w:rsid w:val="00E105EC"/>
  </w:style>
  <w:style w:type="paragraph" w:customStyle="1" w:styleId="36B005588D344539B82066A2DEE6F3AE">
    <w:name w:val="36B005588D344539B82066A2DEE6F3AE"/>
    <w:rsid w:val="00E105EC"/>
  </w:style>
  <w:style w:type="paragraph" w:customStyle="1" w:styleId="467F77AE188D4A4487DF1701C11F0C15">
    <w:name w:val="467F77AE188D4A4487DF1701C11F0C15"/>
    <w:rsid w:val="00E105EC"/>
  </w:style>
  <w:style w:type="paragraph" w:customStyle="1" w:styleId="5539440B1B304EF0831A70528695E285">
    <w:name w:val="5539440B1B304EF0831A70528695E285"/>
    <w:rsid w:val="00E105EC"/>
  </w:style>
  <w:style w:type="paragraph" w:customStyle="1" w:styleId="4377659B4CC94C9388D487E6069E22D5">
    <w:name w:val="4377659B4CC94C9388D487E6069E22D5"/>
    <w:rsid w:val="00E105EC"/>
  </w:style>
  <w:style w:type="paragraph" w:customStyle="1" w:styleId="CB7A1F30983D4DEFAFF7D803B661054E">
    <w:name w:val="CB7A1F30983D4DEFAFF7D803B661054E"/>
    <w:rsid w:val="00E105EC"/>
  </w:style>
  <w:style w:type="paragraph" w:customStyle="1" w:styleId="1BCD2E6467B14E8C99F7E2B253BBB88B">
    <w:name w:val="1BCD2E6467B14E8C99F7E2B253BBB88B"/>
    <w:rsid w:val="00E105EC"/>
  </w:style>
  <w:style w:type="character" w:styleId="PlaceholderText">
    <w:name w:val="Placeholder Text"/>
    <w:basedOn w:val="DefaultParagraphFont"/>
    <w:uiPriority w:val="99"/>
    <w:semiHidden/>
    <w:rsid w:val="00E105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4719D9A37874CABF4FADDADD2808C" ma:contentTypeVersion="1" ma:contentTypeDescription="Create a new document." ma:contentTypeScope="" ma:versionID="ee59c94da7ad7fe5a2af862df05d4821">
  <xsd:schema xmlns:xsd="http://www.w3.org/2001/XMLSchema" xmlns:xs="http://www.w3.org/2001/XMLSchema" xmlns:p="http://schemas.microsoft.com/office/2006/metadata/properties" xmlns:ns2="0a9154aa-664d-45c9-870c-207c05d88387" targetNamespace="http://schemas.microsoft.com/office/2006/metadata/properties" ma:root="true" ma:fieldsID="3d78c2aec2a3cd4b4b5452d8f1fc658d" ns2:_="">
    <xsd:import namespace="0a9154aa-664d-45c9-870c-207c05d88387"/>
    <xsd:element name="properties">
      <xsd:complexType>
        <xsd:sequence>
          <xsd:element name="documentManagement">
            <xsd:complexType>
              <xsd:all>
                <xsd:element ref="ns2:Depart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154aa-664d-45c9-870c-207c05d88387" elementFormDefault="qualified">
    <xsd:import namespace="http://schemas.microsoft.com/office/2006/documentManagement/types"/>
    <xsd:import namespace="http://schemas.microsoft.com/office/infopath/2007/PartnerControls"/>
    <xsd:element name="Departments" ma:index="8" nillable="true" ma:displayName="Departments" ma:format="Dropdown" ma:internalName="Departments">
      <xsd:simpleType>
        <xsd:restriction base="dms:Choice">
          <xsd:enumeration value="Information Technology"/>
          <xsd:enumeration value="Sales and Marketing"/>
          <xsd:enumeration value="Human Resources"/>
          <xsd:enumeration value="Customer Service"/>
          <xsd:enumeration value="Communication"/>
          <xsd:enumeration value="Leg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s xmlns="0a9154aa-664d-45c9-870c-207c05d8838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4B507-AF13-4054-817A-BE09F6A50CEC}"/>
</file>

<file path=customXml/itemProps2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{C2BE5739-E1E2-473D-ACD9-52E4D71C4932}tf16402397_win32.dotx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2024-07-27T16:12:00Z</dcterms:created>
  <dcterms:modified xsi:type="dcterms:W3CDTF">2024-07-27T16:32:00Z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0x0101003384719D9A37874CABF4FADDADD2808C</vt:lpwstr>
  </property>
</Properties>
</file>